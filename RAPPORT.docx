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AC93" w14:textId="474669FB" w:rsidR="00C6554A" w:rsidRPr="008B5277" w:rsidRDefault="005C6941" w:rsidP="00C6554A">
      <w:pPr>
        <w:pStyle w:val="Photo"/>
      </w:pPr>
      <w:r>
        <w:rPr>
          <w:noProof/>
        </w:rPr>
        <w:drawing>
          <wp:inline distT="0" distB="0" distL="0" distR="0" wp14:anchorId="3C3003AA" wp14:editId="7DF820A4">
            <wp:extent cx="3741420" cy="3694943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949" t="29024" r="55791" b="30137"/>
                    <a:stretch/>
                  </pic:blipFill>
                  <pic:spPr bwMode="auto">
                    <a:xfrm>
                      <a:off x="0" y="0"/>
                      <a:ext cx="3757152" cy="3710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D8A80" w14:textId="1E012902" w:rsidR="00C6554A" w:rsidRDefault="00195A09" w:rsidP="00C6554A">
      <w:pPr>
        <w:pStyle w:val="Titre"/>
      </w:pPr>
      <w:r>
        <w:t>RAPPORT</w:t>
      </w:r>
    </w:p>
    <w:p w14:paraId="31D71729" w14:textId="1C174081" w:rsidR="00C6554A" w:rsidRPr="00D5413C" w:rsidRDefault="00195A09" w:rsidP="00C6554A">
      <w:pPr>
        <w:pStyle w:val="Sous-titre"/>
      </w:pPr>
      <w:r>
        <w:t>STAGE IRIT</w:t>
      </w:r>
    </w:p>
    <w:p w14:paraId="23A03E63" w14:textId="0804A79E" w:rsidR="00C6554A" w:rsidRDefault="00195A09" w:rsidP="00C6554A">
      <w:pPr>
        <w:pStyle w:val="Coordonnes"/>
      </w:pPr>
      <w:r>
        <w:t>DARY Jean-Léo</w:t>
      </w:r>
      <w:r w:rsidR="00C6554A">
        <w:rPr>
          <w:lang w:bidi="fr-FR"/>
        </w:rPr>
        <w:t xml:space="preserve"> | </w:t>
      </w:r>
      <w:r>
        <w:t>Traitement des données Audio-Visuel</w:t>
      </w:r>
      <w:r w:rsidR="00C6554A">
        <w:rPr>
          <w:lang w:bidi="fr-FR"/>
        </w:rPr>
        <w:t xml:space="preserve"> | </w:t>
      </w:r>
      <w:r>
        <w:t>01/06/21 – 13/08/21</w:t>
      </w:r>
      <w:r w:rsidR="00C6554A">
        <w:rPr>
          <w:lang w:bidi="fr-FR"/>
        </w:rPr>
        <w:br w:type="page"/>
      </w:r>
    </w:p>
    <w:p w14:paraId="5586222C" w14:textId="35C4A003" w:rsidR="00C6554A" w:rsidRDefault="005C6941" w:rsidP="00C6554A">
      <w:pPr>
        <w:pStyle w:val="Titre1"/>
      </w:pPr>
      <w:r>
        <w:lastRenderedPageBreak/>
        <w:t>Détection de flamants roses par des ellipses</w:t>
      </w:r>
    </w:p>
    <w:sdt>
      <w:sdtPr>
        <w:alias w:val="Texte du paragraphe :"/>
        <w:tag w:val="Texte du paragraphe :"/>
        <w:id w:val="-335997730"/>
        <w:placeholder>
          <w:docPart w:val="D265D8FC3A5548758CB186D8FADE468F"/>
        </w:placeholder>
        <w:temporary/>
        <w:showingPlcHdr/>
        <w15:appearance w15:val="hidden"/>
      </w:sdtPr>
      <w:sdtEndPr/>
      <w:sdtContent>
        <w:p w14:paraId="15D9D365" w14:textId="77777777" w:rsidR="00C6554A" w:rsidRDefault="00C6554A" w:rsidP="00C6554A">
          <w:r>
            <w:rPr>
              <w:lang w:bidi="fr-FR"/>
            </w:rPr>
            <w:t>Pour remplacer le texte d’espace réservé sur cette page, sélectionnez-le et commencez à taper. Mais attendez un peu avant de vous lancer.</w:t>
          </w:r>
        </w:p>
        <w:p w14:paraId="608F8243" w14:textId="77777777" w:rsidR="00C6554A" w:rsidRDefault="00C6554A" w:rsidP="00C6554A">
          <w:r>
            <w:rPr>
              <w:lang w:bidi="fr-FR"/>
            </w:rPr>
            <w:t>Consultez d’abord ces quelques conseils pour vous aider à mettre en forme votre document. Vous verrez, c’est très facile.</w:t>
          </w:r>
        </w:p>
      </w:sdtContent>
    </w:sdt>
    <w:sdt>
      <w:sdtPr>
        <w:alias w:val="Entrez le contenu de la puce de liste :"/>
        <w:tag w:val="Entrez le contenu de la puce de liste :"/>
        <w:id w:val="-784043198"/>
        <w:placeholder>
          <w:docPart w:val="1A02C9AD5531482A9696031451D7F9C5"/>
        </w:placeholder>
        <w:temporary/>
        <w:showingPlcHdr/>
        <w15:appearance w15:val="hidden"/>
      </w:sdtPr>
      <w:sdtEndPr/>
      <w:sdtContent>
        <w:p w14:paraId="7C85237F" w14:textId="77777777" w:rsidR="00C6554A" w:rsidRPr="00514122" w:rsidRDefault="00C6554A" w:rsidP="00C6554A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14:paraId="1AAFB334" w14:textId="77777777" w:rsidR="00C6554A" w:rsidRPr="00514122" w:rsidRDefault="00C6554A" w:rsidP="00C6554A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14:paraId="617A934D" w14:textId="77777777" w:rsidR="00C6554A" w:rsidRPr="00514122" w:rsidRDefault="00C6554A" w:rsidP="00C6554A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dans votre sélection.</w:t>
          </w:r>
        </w:p>
      </w:sdtContent>
    </w:sdt>
    <w:p w14:paraId="3671E0C4" w14:textId="77777777" w:rsidR="00C6554A" w:rsidRPr="00D5413C" w:rsidRDefault="00411DB5" w:rsidP="00C6554A">
      <w:pPr>
        <w:pStyle w:val="Titre2"/>
      </w:pPr>
      <w:sdt>
        <w:sdtPr>
          <w:alias w:val="Titre 2 :"/>
          <w:tag w:val="Titre 2 :"/>
          <w:id w:val="959536471"/>
          <w:placeholder>
            <w:docPart w:val="9449BBBBDA1046B6A0B1AA2C93B39C2F"/>
          </w:placeholder>
          <w:temporary/>
          <w:showingPlcHdr/>
          <w15:appearance w15:val="hidden"/>
        </w:sdtPr>
        <w:sdtEndPr/>
        <w:sdtContent>
          <w:r w:rsidR="00C6554A">
            <w:rPr>
              <w:lang w:bidi="fr-FR"/>
            </w:rPr>
            <w:t>Titre 2</w:t>
          </w:r>
        </w:sdtContent>
      </w:sdt>
    </w:p>
    <w:sdt>
      <w:sdtPr>
        <w:alias w:val="Texte du paragraphe :"/>
        <w:tag w:val="Texte du paragraphe :"/>
        <w:id w:val="-2013052735"/>
        <w:placeholder>
          <w:docPart w:val="B44F2DFD720D4C92BBF48C1CC56825EE"/>
        </w:placeholder>
        <w:temporary/>
        <w:showingPlcHdr/>
        <w15:appearance w15:val="hidden"/>
      </w:sdtPr>
      <w:sdtEndPr/>
      <w:sdtContent>
        <w:p w14:paraId="49C89957" w14:textId="77777777" w:rsidR="00C6554A" w:rsidRDefault="00C6554A" w:rsidP="00C6554A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14:paraId="2FAF8C27" w14:textId="77777777" w:rsidR="002C74C0" w:rsidRDefault="00C6554A"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sdtContent>
    </w:sdt>
    <w:sectPr w:rsidR="002C74C0" w:rsidSect="00D5222D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143C3" w14:textId="77777777" w:rsidR="00411DB5" w:rsidRDefault="00411DB5" w:rsidP="00C6554A">
      <w:pPr>
        <w:spacing w:before="0" w:after="0" w:line="240" w:lineRule="auto"/>
      </w:pPr>
      <w:r>
        <w:separator/>
      </w:r>
    </w:p>
  </w:endnote>
  <w:endnote w:type="continuationSeparator" w:id="0">
    <w:p w14:paraId="598A94DC" w14:textId="77777777" w:rsidR="00411DB5" w:rsidRDefault="00411DB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45B5C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252EA" w14:textId="77777777" w:rsidR="00411DB5" w:rsidRDefault="00411DB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5E0EB3F" w14:textId="77777777" w:rsidR="00411DB5" w:rsidRDefault="00411DB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09"/>
    <w:rsid w:val="00195A09"/>
    <w:rsid w:val="002554CD"/>
    <w:rsid w:val="00293B83"/>
    <w:rsid w:val="002B4294"/>
    <w:rsid w:val="00333D0D"/>
    <w:rsid w:val="00411DB5"/>
    <w:rsid w:val="004C049F"/>
    <w:rsid w:val="005000E2"/>
    <w:rsid w:val="005C6941"/>
    <w:rsid w:val="006A3CE7"/>
    <w:rsid w:val="00800D33"/>
    <w:rsid w:val="0089714F"/>
    <w:rsid w:val="00C6554A"/>
    <w:rsid w:val="00D5222D"/>
    <w:rsid w:val="00E47184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6E3F93"/>
  <w15:chartTrackingRefBased/>
  <w15:docId w15:val="{22FDE315-FDA2-4234-BCEE-B2169D27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ar\AppData\Roaming\Microsoft\Templates\Rapport%20d&#8217;&#233;tudiant%20avec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5D8FC3A5548758CB186D8FADE46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EF997E-CABA-4C20-9C46-979614BD2FD8}"/>
      </w:docPartPr>
      <w:docPartBody>
        <w:p w:rsidR="00501C7D" w:rsidRDefault="007D5096" w:rsidP="00C6554A">
          <w:r>
            <w:rPr>
              <w:lang w:bidi="fr-FR"/>
            </w:rPr>
            <w:t>Pour remplacer le texte d’espace réservé sur cette page, sélectionnez-le et commencez à taper. Mais attendez un peu avant de vous lancer.</w:t>
          </w:r>
        </w:p>
        <w:p w:rsidR="00000000" w:rsidRDefault="007D5096">
          <w:pPr>
            <w:pStyle w:val="D265D8FC3A5548758CB186D8FADE468F"/>
          </w:pPr>
          <w:r>
            <w:rPr>
              <w:lang w:bidi="fr-FR"/>
            </w:rPr>
            <w:t xml:space="preserve">Consultez d’abord ces quelques </w:t>
          </w:r>
          <w:r>
            <w:rPr>
              <w:lang w:bidi="fr-FR"/>
            </w:rPr>
            <w:t>conseils pour vous aider à mettre en forme votre document. Vous verrez, c’est très facile.</w:t>
          </w:r>
        </w:p>
      </w:docPartBody>
    </w:docPart>
    <w:docPart>
      <w:docPartPr>
        <w:name w:val="1A02C9AD5531482A9696031451D7F9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49EFA6-3FA4-48CC-8431-56C88BFF9214}"/>
      </w:docPartPr>
      <w:docPartBody>
        <w:p w:rsidR="00501C7D" w:rsidRPr="00514122" w:rsidRDefault="007D5096" w:rsidP="00C6554A">
          <w:pPr>
            <w:pStyle w:val="Listepuces"/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:rsidR="00501C7D" w:rsidRPr="00514122" w:rsidRDefault="007D5096" w:rsidP="00C6554A">
          <w:pPr>
            <w:pStyle w:val="Listepuces"/>
          </w:pPr>
          <w:r w:rsidRPr="00514122">
            <w:rPr>
              <w:lang w:bidi="fr-FR"/>
            </w:rPr>
            <w:t>Remarquez également les autres styles dis</w:t>
          </w:r>
          <w:r w:rsidRPr="00514122">
            <w:rPr>
              <w:lang w:bidi="fr-FR"/>
            </w:rPr>
            <w:t>ponibles dans cette galerie (par exemple, pour une citation, une liste numérotée ou une liste à puces comme celle-ci).</w:t>
          </w:r>
        </w:p>
        <w:p w:rsidR="00000000" w:rsidRDefault="007D5096">
          <w:pPr>
            <w:pStyle w:val="1A02C9AD5531482A9696031451D7F9C5"/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</w:t>
          </w:r>
          <w:r w:rsidRPr="00514122">
            <w:rPr>
              <w:lang w:bidi="fr-FR"/>
            </w:rPr>
            <w:t>ans votre sélection.</w:t>
          </w:r>
        </w:p>
      </w:docPartBody>
    </w:docPart>
    <w:docPart>
      <w:docPartPr>
        <w:name w:val="9449BBBBDA1046B6A0B1AA2C93B39C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E93A4-365F-47D2-AFC3-4FC401530DF9}"/>
      </w:docPartPr>
      <w:docPartBody>
        <w:p w:rsidR="00000000" w:rsidRDefault="007D5096">
          <w:pPr>
            <w:pStyle w:val="9449BBBBDA1046B6A0B1AA2C93B39C2F"/>
          </w:pPr>
          <w:r>
            <w:rPr>
              <w:lang w:bidi="fr-FR"/>
            </w:rPr>
            <w:t>Titre 2</w:t>
          </w:r>
        </w:p>
      </w:docPartBody>
    </w:docPart>
    <w:docPart>
      <w:docPartPr>
        <w:name w:val="B44F2DFD720D4C92BBF48C1CC56825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3F6F60-776C-4F02-B78B-A039D5312B3D}"/>
      </w:docPartPr>
      <w:docPartBody>
        <w:p w:rsidR="00501C7D" w:rsidRDefault="007D5096" w:rsidP="00C6554A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:rsidR="00000000" w:rsidRDefault="007D5096">
          <w:pPr>
            <w:pStyle w:val="B44F2DFD720D4C92BBF48C1CC56825EE"/>
          </w:pPr>
          <w:r>
            <w:rPr>
              <w:lang w:bidi="fr-FR"/>
            </w:rPr>
            <w:t>Supprimez simplement l’image d’espace réservé. Sous l’onglet Insertion, cl</w:t>
          </w:r>
          <w:r>
            <w:rPr>
              <w:lang w:bidi="fr-FR"/>
            </w:rPr>
            <w:t>iquez sur Image pour sélectionner un fichier.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96"/>
    <w:rsid w:val="007D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96CCA1C2FD7449CB6D5AE5C1047D9C8">
    <w:name w:val="396CCA1C2FD7449CB6D5AE5C1047D9C8"/>
  </w:style>
  <w:style w:type="paragraph" w:customStyle="1" w:styleId="57B4F16740AF4B7B91F5EBF077FB38C6">
    <w:name w:val="57B4F16740AF4B7B91F5EBF077FB38C6"/>
  </w:style>
  <w:style w:type="paragraph" w:customStyle="1" w:styleId="5E02323CFDD745F584589E5F28416554">
    <w:name w:val="5E02323CFDD745F584589E5F28416554"/>
  </w:style>
  <w:style w:type="paragraph" w:customStyle="1" w:styleId="098E40C5CB2542E7A8F0A5492D47444E">
    <w:name w:val="098E40C5CB2542E7A8F0A5492D47444E"/>
  </w:style>
  <w:style w:type="paragraph" w:customStyle="1" w:styleId="71575F2468094228822B37A460526567">
    <w:name w:val="71575F2468094228822B37A460526567"/>
  </w:style>
  <w:style w:type="paragraph" w:customStyle="1" w:styleId="FBBA72C12F864E20A7FD5DB532092C32">
    <w:name w:val="FBBA72C12F864E20A7FD5DB532092C32"/>
  </w:style>
  <w:style w:type="paragraph" w:customStyle="1" w:styleId="D265D8FC3A5548758CB186D8FADE468F">
    <w:name w:val="D265D8FC3A5548758CB186D8FADE468F"/>
  </w:style>
  <w:style w:type="paragraph" w:styleId="Listepuce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1A02C9AD5531482A9696031451D7F9C5">
    <w:name w:val="1A02C9AD5531482A9696031451D7F9C5"/>
  </w:style>
  <w:style w:type="paragraph" w:customStyle="1" w:styleId="9449BBBBDA1046B6A0B1AA2C93B39C2F">
    <w:name w:val="9449BBBBDA1046B6A0B1AA2C93B39C2F"/>
  </w:style>
  <w:style w:type="paragraph" w:customStyle="1" w:styleId="B44F2DFD720D4C92BBF48C1CC56825EE">
    <w:name w:val="B44F2DFD720D4C92BBF48C1CC56825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33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jeanleo DARY</dc:creator>
  <cp:keywords/>
  <dc:description/>
  <cp:lastModifiedBy>jeanleo DARY</cp:lastModifiedBy>
  <cp:revision>1</cp:revision>
  <dcterms:created xsi:type="dcterms:W3CDTF">2022-01-11T12:27:00Z</dcterms:created>
  <dcterms:modified xsi:type="dcterms:W3CDTF">2022-01-11T13:00:00Z</dcterms:modified>
</cp:coreProperties>
</file>